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320C10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320C1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Spring Boot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320C10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F53DAD"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Pradeep Chinchole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E6012E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Aug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F4370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 w:rsidR="00F53DAD"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  <w:r w:rsidR="006156EA">
              <w:t xml:space="preserve"> </w:t>
            </w:r>
            <w:proofErr w:type="spellStart"/>
            <w:r w:rsidR="005A7264">
              <w:rPr>
                <w:rFonts w:asciiTheme="minorHAnsi" w:hAnsiTheme="minorHAnsi"/>
                <w:color w:val="000000"/>
                <w:sz w:val="22"/>
                <w:szCs w:val="22"/>
              </w:rPr>
              <w:t>Selvaraj</w:t>
            </w:r>
            <w:proofErr w:type="spellEnd"/>
            <w:r w:rsidR="005A726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A7264">
              <w:rPr>
                <w:rFonts w:asciiTheme="minorHAnsi" w:hAnsiTheme="minorHAnsi"/>
                <w:color w:val="000000"/>
                <w:sz w:val="22"/>
                <w:szCs w:val="22"/>
              </w:rPr>
              <w:t>Ja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nardhan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8D60C5" w:rsidP="00E6012E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ate: 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  <w:r w:rsidR="006156EA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Aug</w:t>
            </w:r>
            <w:r w:rsidR="006156EA"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545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F53DAD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E6012E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30-Aug</w:t>
            </w:r>
            <w:r w:rsidR="00F53DAD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New</w:t>
            </w:r>
            <w:r w:rsidR="0005400A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 format created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A7264" w:rsidRDefault="005A7264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A7264" w:rsidRDefault="005A7264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</w:t>
      </w:r>
      <w:r w:rsidR="005A726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</w:t>
      </w:r>
      <w:bookmarkStart w:id="0" w:name="_GoBack"/>
      <w:bookmarkEnd w:id="0"/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B19A7" w:rsidRPr="00AE3F6A" w:rsidRDefault="007E3C41" w:rsidP="00304D0D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AE3F6A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AE3F6A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AE3F6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E3F6A" w:rsidRPr="00AE3F6A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Spring Boot is an open source Java-based framework used to create a Micro Service. It is developed by Pivotal Team. It is easy to create a stand-alone and production ready spring applications using Spring Boot. Spring Boot contains a comprehensive infrastructure support for developing a micro service and enables you to develop enterprise-ready applications that you can “just run”.</w:t>
      </w:r>
    </w:p>
    <w:p w:rsidR="005B19A7" w:rsidRPr="00AE3F6A" w:rsidRDefault="0073295A" w:rsidP="005B19A7">
      <w:pPr>
        <w:numPr>
          <w:ilvl w:val="0"/>
          <w:numId w:val="4"/>
        </w:numPr>
        <w:rPr>
          <w:rFonts w:asciiTheme="minorHAnsi" w:eastAsiaTheme="minorHAnsi" w:hAnsiTheme="minorHAnsi" w:cs="Arial"/>
          <w:color w:val="000000" w:themeColor="text1"/>
          <w:sz w:val="22"/>
          <w:szCs w:val="22"/>
        </w:rPr>
      </w:pPr>
      <w:r w:rsidRPr="005B19A7">
        <w:rPr>
          <w:rFonts w:cs="Arial"/>
          <w:b/>
          <w:color w:val="000000" w:themeColor="text1"/>
        </w:rPr>
        <w:t>Scope:</w:t>
      </w:r>
      <w:r w:rsidRPr="005B19A7">
        <w:rPr>
          <w:rFonts w:cs="Arial"/>
          <w:color w:val="000000" w:themeColor="text1"/>
        </w:rPr>
        <w:t xml:space="preserve"> </w:t>
      </w:r>
      <w:r w:rsidR="005B19A7" w:rsidRPr="005B19A7">
        <w:rPr>
          <w:rFonts w:cs="Arial"/>
          <w:color w:val="000000" w:themeColor="text1"/>
        </w:rPr>
        <w:t xml:space="preserve"> </w:t>
      </w:r>
      <w:r w:rsidR="00AE3F6A" w:rsidRPr="00AE3F6A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By the end of this tutorial, you will gain an intermediate level of expertise in Spring Boot.</w:t>
      </w:r>
    </w:p>
    <w:p w:rsidR="005B19A7" w:rsidRDefault="005B19A7" w:rsidP="005B19A7">
      <w:pPr>
        <w:pStyle w:val="ListParagraph"/>
        <w:rPr>
          <w:rFonts w:cs="Arial"/>
          <w:color w:val="000000" w:themeColor="text1"/>
        </w:rPr>
      </w:pPr>
    </w:p>
    <w:p w:rsidR="005B19A7" w:rsidRDefault="007E3C41" w:rsidP="00082ACE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B19A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B19A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5B19A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Spring Boot Framework</w:t>
      </w:r>
    </w:p>
    <w:p w:rsidR="00E6012E" w:rsidRDefault="00E6012E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Spring Boot Advantages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Spring Annotations</w:t>
      </w:r>
    </w:p>
    <w:p w:rsidR="00E6012E" w:rsidRDefault="00E6012E" w:rsidP="00E6012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Spring Boot –Web MVC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Spring configuration</w:t>
      </w:r>
    </w:p>
    <w:p w:rsidR="00DD509F" w:rsidRPr="00DD509F" w:rsidRDefault="00DD509F" w:rsidP="00DD509F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DD509F">
        <w:rPr>
          <w:rFonts w:cs="Arial"/>
          <w:color w:val="000000" w:themeColor="text1"/>
        </w:rPr>
        <w:t>Spring Boot - Actuator</w:t>
      </w:r>
    </w:p>
    <w:p w:rsidR="00DD509F" w:rsidRDefault="00DD509F" w:rsidP="00DD509F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DD509F">
        <w:rPr>
          <w:rFonts w:cs="Arial"/>
          <w:color w:val="000000" w:themeColor="text1"/>
        </w:rPr>
        <w:t>Spring Boot - Enabling Swagger2</w:t>
      </w:r>
    </w:p>
    <w:p w:rsidR="00E6012E" w:rsidRDefault="00E6012E" w:rsidP="00E6012E">
      <w:pPr>
        <w:pStyle w:val="ListParagraph"/>
        <w:ind w:left="1440"/>
        <w:rPr>
          <w:rFonts w:cs="Arial"/>
          <w:color w:val="000000" w:themeColor="text1"/>
        </w:rPr>
      </w:pPr>
    </w:p>
    <w:p w:rsidR="00AC07C5" w:rsidRPr="003A7A28" w:rsidRDefault="007E3C41" w:rsidP="00AC07C5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C07C5" w:rsidRPr="003A7A28">
        <w:rPr>
          <w:rFonts w:asciiTheme="minorHAnsi" w:hAnsiTheme="minorHAnsi" w:cs="Arial"/>
          <w:color w:val="000000" w:themeColor="text1"/>
          <w:sz w:val="22"/>
          <w:szCs w:val="22"/>
        </w:rPr>
        <w:t>Implementing Blended training approach which contains 50% classroom training and 50% practice time.</w:t>
      </w:r>
    </w:p>
    <w:p w:rsidR="00AC07C5" w:rsidRPr="005D5E67" w:rsidRDefault="00AC07C5" w:rsidP="00AC07C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C07C5" w:rsidRPr="003A7A28" w:rsidRDefault="00AE2F54" w:rsidP="00AC07C5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AC07C5" w:rsidRPr="00AC07C5">
        <w:rPr>
          <w:rFonts w:cs="Arial"/>
          <w:color w:val="000000" w:themeColor="text1"/>
        </w:rPr>
        <w:t xml:space="preserve"> </w:t>
      </w:r>
      <w:r w:rsidR="002C44B5">
        <w:rPr>
          <w:rFonts w:cs="Arial"/>
          <w:color w:val="000000" w:themeColor="text1"/>
        </w:rPr>
        <w:t>Participants</w:t>
      </w:r>
      <w:r w:rsidR="00AC07C5" w:rsidRPr="003A7A28">
        <w:rPr>
          <w:rFonts w:cs="Arial"/>
          <w:color w:val="000000" w:themeColor="text1"/>
        </w:rPr>
        <w:t xml:space="preserve"> who have </w:t>
      </w:r>
      <w:r w:rsidR="00AC07C5">
        <w:rPr>
          <w:rFonts w:cs="Arial"/>
          <w:color w:val="000000" w:themeColor="text1"/>
        </w:rPr>
        <w:t>knowledge of Core Java, Servlet, JSP,</w:t>
      </w:r>
      <w:r w:rsidR="002C44B5">
        <w:rPr>
          <w:rFonts w:cs="Arial"/>
          <w:color w:val="000000" w:themeColor="text1"/>
        </w:rPr>
        <w:t xml:space="preserve"> Web Services, SOA,</w:t>
      </w:r>
      <w:r w:rsidR="00AC07C5">
        <w:rPr>
          <w:rFonts w:cs="Arial"/>
          <w:color w:val="000000" w:themeColor="text1"/>
        </w:rPr>
        <w:t xml:space="preserve"> Spring and Spring Web MVC </w:t>
      </w:r>
      <w:r w:rsidR="00AC07C5" w:rsidRPr="003A7A28">
        <w:rPr>
          <w:rFonts w:cs="Arial"/>
          <w:color w:val="000000" w:themeColor="text1"/>
        </w:rPr>
        <w:t>can attend this training.</w:t>
      </w:r>
    </w:p>
    <w:p w:rsidR="00AC07C5" w:rsidRPr="00E95D12" w:rsidRDefault="00AC07C5" w:rsidP="00AC07C5">
      <w:pPr>
        <w:pStyle w:val="ListParagraph"/>
        <w:rPr>
          <w:rFonts w:cs="Arial"/>
          <w:color w:val="000000" w:themeColor="text1"/>
        </w:rPr>
      </w:pPr>
    </w:p>
    <w:p w:rsidR="002C44B5" w:rsidRDefault="007E3C41" w:rsidP="002C44B5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2C44B5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>Audience should have a basic knowledge of Core Java, Servlet, JSP, Web Services, Spring DI IOC and Spring Web MVC.</w:t>
      </w:r>
      <w:r w:rsidR="002C44B5" w:rsidRPr="002C44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>As we are going to develop Micro Services with Spring Boot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C44B5" w:rsidRPr="00C30FB0">
        <w:rPr>
          <w:rFonts w:asciiTheme="minorHAnsi" w:hAnsiTheme="minorHAnsi" w:cs="Arial"/>
          <w:color w:val="000000" w:themeColor="text1"/>
          <w:sz w:val="22"/>
          <w:szCs w:val="22"/>
        </w:rPr>
        <w:t xml:space="preserve">it will be good if you have an understanding of other 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>Spring Boot basics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74C07">
        <w:rPr>
          <w:rFonts w:asciiTheme="minorHAnsi" w:hAnsiTheme="minorHAnsi" w:cs="Arial"/>
          <w:color w:val="000000" w:themeColor="text1"/>
          <w:sz w:val="22"/>
          <w:szCs w:val="22"/>
        </w:rPr>
        <w:t>8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 xml:space="preserve"> hours</w:t>
      </w:r>
    </w:p>
    <w:p w:rsidR="007E3C41" w:rsidRPr="005D5E67" w:rsidRDefault="00812E39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2C44B5" w:rsidRPr="005D5E67" w:rsidRDefault="007E3C41" w:rsidP="002C44B5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 xml:space="preserve">Evaluation will be based on MCQ test. Passing </w:t>
      </w:r>
      <w:r w:rsidR="00324F36">
        <w:rPr>
          <w:rFonts w:asciiTheme="minorHAnsi" w:hAnsiTheme="minorHAnsi" w:cs="Arial"/>
          <w:color w:val="000000" w:themeColor="text1"/>
          <w:sz w:val="22"/>
          <w:szCs w:val="22"/>
        </w:rPr>
        <w:t>Percentage: 70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>%</w:t>
      </w:r>
    </w:p>
    <w:p w:rsidR="002C44B5" w:rsidRDefault="002C44B5" w:rsidP="002C44B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9226EA" w:rsidRPr="005D5E67" w:rsidRDefault="009226EA" w:rsidP="00A93D19">
      <w:pPr>
        <w:pStyle w:val="ListParagraph"/>
        <w:rPr>
          <w:rFonts w:cs="Arial"/>
          <w:color w:val="000000" w:themeColor="text1"/>
        </w:rPr>
      </w:pPr>
    </w:p>
    <w:tbl>
      <w:tblPr>
        <w:tblpPr w:leftFromText="180" w:rightFromText="180" w:vertAnchor="text" w:tblpX="118" w:tblpY="1"/>
        <w:tblOverlap w:val="never"/>
        <w:tblW w:w="10301" w:type="dxa"/>
        <w:tblLook w:val="04A0" w:firstRow="1" w:lastRow="0" w:firstColumn="1" w:lastColumn="0" w:noHBand="0" w:noVBand="1"/>
      </w:tblPr>
      <w:tblGrid>
        <w:gridCol w:w="1536"/>
        <w:gridCol w:w="7381"/>
        <w:gridCol w:w="1384"/>
      </w:tblGrid>
      <w:tr w:rsidR="00A93D19" w:rsidRPr="005D5E67" w:rsidTr="007A0267">
        <w:trPr>
          <w:trHeight w:val="305"/>
        </w:trPr>
        <w:tc>
          <w:tcPr>
            <w:tcW w:w="103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3D19" w:rsidRPr="00DE4F6B" w:rsidRDefault="00740EC2" w:rsidP="009226EA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C7026A">
        <w:trPr>
          <w:trHeight w:val="305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7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10606F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C7026A">
        <w:trPr>
          <w:trHeight w:val="291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1C03C2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012E" w:rsidRPr="005B19A7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Spring Boot Framework</w:t>
            </w:r>
          </w:p>
          <w:p w:rsidR="00E6012E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Spring Boot Advantages</w:t>
            </w:r>
          </w:p>
          <w:p w:rsidR="00E6012E" w:rsidRPr="005B19A7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Spring Annotations</w:t>
            </w:r>
          </w:p>
          <w:p w:rsidR="00E6012E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Spring Boot –Web MVC</w:t>
            </w:r>
          </w:p>
          <w:p w:rsidR="00E6012E" w:rsidRPr="005B19A7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Spring configuration</w:t>
            </w:r>
          </w:p>
          <w:p w:rsidR="00E6012E" w:rsidRPr="00DD509F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DD509F">
              <w:rPr>
                <w:rFonts w:cs="Arial"/>
                <w:color w:val="000000" w:themeColor="text1"/>
              </w:rPr>
              <w:t>Spring Boot - Actuator</w:t>
            </w:r>
          </w:p>
          <w:p w:rsidR="00E6012E" w:rsidRDefault="00E6012E" w:rsidP="00E6012E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DD509F">
              <w:rPr>
                <w:rFonts w:cs="Arial"/>
                <w:color w:val="000000" w:themeColor="text1"/>
              </w:rPr>
              <w:t>Spring Boot - Enabling Swagger2</w:t>
            </w:r>
          </w:p>
          <w:p w:rsidR="00C771B9" w:rsidRPr="00AD357E" w:rsidRDefault="00C771B9" w:rsidP="001C03C2">
            <w:pPr>
              <w:pStyle w:val="ListParagraph"/>
              <w:ind w:left="360"/>
              <w:rPr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D19" w:rsidRPr="005D5E67" w:rsidRDefault="001C03C2" w:rsidP="00E6012E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20 </w:t>
            </w:r>
            <w:proofErr w:type="spellStart"/>
            <w:r w:rsidR="00E6012E">
              <w:rPr>
                <w:rFonts w:asciiTheme="minorHAnsi" w:hAnsiTheme="minorHAnsi"/>
                <w:color w:val="000000"/>
                <w:sz w:val="22"/>
                <w:szCs w:val="22"/>
              </w:rPr>
              <w:t>mins</w:t>
            </w:r>
            <w:proofErr w:type="spellEnd"/>
          </w:p>
        </w:tc>
      </w:tr>
    </w:tbl>
    <w:p w:rsidR="007E3C41" w:rsidRDefault="007123A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br w:type="textWrapping" w:clear="all"/>
      </w:r>
    </w:p>
    <w:sectPr w:rsidR="007E3C41" w:rsidSect="001966F8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C67" w:rsidRDefault="005E3C67">
      <w:r>
        <w:separator/>
      </w:r>
    </w:p>
  </w:endnote>
  <w:endnote w:type="continuationSeparator" w:id="0">
    <w:p w:rsidR="005E3C67" w:rsidRDefault="005E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A7264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A7264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C67" w:rsidRDefault="005E3C67">
      <w:r>
        <w:separator/>
      </w:r>
    </w:p>
  </w:footnote>
  <w:footnote w:type="continuationSeparator" w:id="0">
    <w:p w:rsidR="005E3C67" w:rsidRDefault="005E3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E73"/>
    <w:multiLevelType w:val="hybridMultilevel"/>
    <w:tmpl w:val="47329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12EB"/>
    <w:multiLevelType w:val="hybridMultilevel"/>
    <w:tmpl w:val="F1D87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FDF"/>
    <w:multiLevelType w:val="hybridMultilevel"/>
    <w:tmpl w:val="34C86340"/>
    <w:lvl w:ilvl="0" w:tplc="F3268F3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5E2032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57DC2E48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D51E731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07E07B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68B66DB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929270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BDC00A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7D4E3A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6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765D0"/>
    <w:multiLevelType w:val="hybridMultilevel"/>
    <w:tmpl w:val="6C3A8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78692B"/>
    <w:multiLevelType w:val="hybridMultilevel"/>
    <w:tmpl w:val="B540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07503"/>
    <w:multiLevelType w:val="hybridMultilevel"/>
    <w:tmpl w:val="8740405A"/>
    <w:lvl w:ilvl="0" w:tplc="39D28EC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8A5214EA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CBF4C508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7124ECD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C99A9242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7272E47A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B032E14A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562EB0F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196A508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2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71DE0"/>
    <w:multiLevelType w:val="hybridMultilevel"/>
    <w:tmpl w:val="8234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13"/>
  </w:num>
  <w:num w:numId="10">
    <w:abstractNumId w:val="8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5400A"/>
    <w:rsid w:val="00055B26"/>
    <w:rsid w:val="00055E2A"/>
    <w:rsid w:val="00064F26"/>
    <w:rsid w:val="000769A3"/>
    <w:rsid w:val="0008307F"/>
    <w:rsid w:val="00096841"/>
    <w:rsid w:val="0010606F"/>
    <w:rsid w:val="001268F3"/>
    <w:rsid w:val="0013735A"/>
    <w:rsid w:val="00146E07"/>
    <w:rsid w:val="001508C3"/>
    <w:rsid w:val="00157DDF"/>
    <w:rsid w:val="00194DE6"/>
    <w:rsid w:val="001966F8"/>
    <w:rsid w:val="001A68C0"/>
    <w:rsid w:val="001C03C2"/>
    <w:rsid w:val="001C2932"/>
    <w:rsid w:val="001F41D5"/>
    <w:rsid w:val="00213127"/>
    <w:rsid w:val="00221653"/>
    <w:rsid w:val="00222017"/>
    <w:rsid w:val="002342AB"/>
    <w:rsid w:val="00252351"/>
    <w:rsid w:val="00274C07"/>
    <w:rsid w:val="002831D4"/>
    <w:rsid w:val="0029561B"/>
    <w:rsid w:val="00297FC3"/>
    <w:rsid w:val="002B3571"/>
    <w:rsid w:val="002B69D2"/>
    <w:rsid w:val="002C44B5"/>
    <w:rsid w:val="002D0DAC"/>
    <w:rsid w:val="002D6519"/>
    <w:rsid w:val="003162E5"/>
    <w:rsid w:val="003201A1"/>
    <w:rsid w:val="00320C10"/>
    <w:rsid w:val="00324F36"/>
    <w:rsid w:val="00347824"/>
    <w:rsid w:val="00350B21"/>
    <w:rsid w:val="003705F9"/>
    <w:rsid w:val="00373CA7"/>
    <w:rsid w:val="003A62BE"/>
    <w:rsid w:val="003C6E07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6618F"/>
    <w:rsid w:val="00470931"/>
    <w:rsid w:val="00474567"/>
    <w:rsid w:val="00484C1A"/>
    <w:rsid w:val="004C4FBA"/>
    <w:rsid w:val="004D1DFE"/>
    <w:rsid w:val="004D3B5E"/>
    <w:rsid w:val="004E5C3E"/>
    <w:rsid w:val="0053447C"/>
    <w:rsid w:val="00536B64"/>
    <w:rsid w:val="005521B0"/>
    <w:rsid w:val="00555BC9"/>
    <w:rsid w:val="00556194"/>
    <w:rsid w:val="0057725C"/>
    <w:rsid w:val="00585060"/>
    <w:rsid w:val="005866A8"/>
    <w:rsid w:val="0059782A"/>
    <w:rsid w:val="005A5E21"/>
    <w:rsid w:val="005A7264"/>
    <w:rsid w:val="005B19A7"/>
    <w:rsid w:val="005B469B"/>
    <w:rsid w:val="005D5E67"/>
    <w:rsid w:val="005E3C67"/>
    <w:rsid w:val="005F7216"/>
    <w:rsid w:val="0061351E"/>
    <w:rsid w:val="006156EA"/>
    <w:rsid w:val="00681DC6"/>
    <w:rsid w:val="0069165A"/>
    <w:rsid w:val="006A29FE"/>
    <w:rsid w:val="006E6E7C"/>
    <w:rsid w:val="00710269"/>
    <w:rsid w:val="007123AA"/>
    <w:rsid w:val="00712596"/>
    <w:rsid w:val="00725966"/>
    <w:rsid w:val="0073295A"/>
    <w:rsid w:val="00740EC2"/>
    <w:rsid w:val="007423DA"/>
    <w:rsid w:val="00751941"/>
    <w:rsid w:val="00752D1E"/>
    <w:rsid w:val="007631E6"/>
    <w:rsid w:val="007A0267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0B4A"/>
    <w:rsid w:val="008456B4"/>
    <w:rsid w:val="0085499D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911CE2"/>
    <w:rsid w:val="00913BEA"/>
    <w:rsid w:val="0091463E"/>
    <w:rsid w:val="009226EA"/>
    <w:rsid w:val="0093771F"/>
    <w:rsid w:val="00941120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07C5"/>
    <w:rsid w:val="00AC4AEB"/>
    <w:rsid w:val="00AD09CE"/>
    <w:rsid w:val="00AD357E"/>
    <w:rsid w:val="00AD6A49"/>
    <w:rsid w:val="00AE2F54"/>
    <w:rsid w:val="00AE3F6A"/>
    <w:rsid w:val="00AF47EF"/>
    <w:rsid w:val="00B03057"/>
    <w:rsid w:val="00B10A26"/>
    <w:rsid w:val="00B307F9"/>
    <w:rsid w:val="00B37339"/>
    <w:rsid w:val="00B41A81"/>
    <w:rsid w:val="00B571AE"/>
    <w:rsid w:val="00B9545D"/>
    <w:rsid w:val="00B95610"/>
    <w:rsid w:val="00B95D3E"/>
    <w:rsid w:val="00BC170F"/>
    <w:rsid w:val="00BD4A68"/>
    <w:rsid w:val="00BD6DBD"/>
    <w:rsid w:val="00BE066A"/>
    <w:rsid w:val="00BE652A"/>
    <w:rsid w:val="00BE6BBC"/>
    <w:rsid w:val="00C04B47"/>
    <w:rsid w:val="00C277F9"/>
    <w:rsid w:val="00C5186F"/>
    <w:rsid w:val="00C60E59"/>
    <w:rsid w:val="00C7026A"/>
    <w:rsid w:val="00C771B9"/>
    <w:rsid w:val="00C77B6B"/>
    <w:rsid w:val="00CB4FFC"/>
    <w:rsid w:val="00CC0766"/>
    <w:rsid w:val="00CC1342"/>
    <w:rsid w:val="00CC4962"/>
    <w:rsid w:val="00CD6F62"/>
    <w:rsid w:val="00CE57FC"/>
    <w:rsid w:val="00CF30D9"/>
    <w:rsid w:val="00CF6FD8"/>
    <w:rsid w:val="00D064CC"/>
    <w:rsid w:val="00D06EA8"/>
    <w:rsid w:val="00D37A39"/>
    <w:rsid w:val="00D43807"/>
    <w:rsid w:val="00D45307"/>
    <w:rsid w:val="00D57398"/>
    <w:rsid w:val="00D71100"/>
    <w:rsid w:val="00D83B02"/>
    <w:rsid w:val="00DA2F42"/>
    <w:rsid w:val="00DD31AB"/>
    <w:rsid w:val="00DD509F"/>
    <w:rsid w:val="00DD72E7"/>
    <w:rsid w:val="00DE4F6B"/>
    <w:rsid w:val="00DF2C0D"/>
    <w:rsid w:val="00E06D4F"/>
    <w:rsid w:val="00E0727A"/>
    <w:rsid w:val="00E10FF2"/>
    <w:rsid w:val="00E127BF"/>
    <w:rsid w:val="00E2764B"/>
    <w:rsid w:val="00E27982"/>
    <w:rsid w:val="00E408FC"/>
    <w:rsid w:val="00E40B2E"/>
    <w:rsid w:val="00E57D59"/>
    <w:rsid w:val="00E6012E"/>
    <w:rsid w:val="00E839FF"/>
    <w:rsid w:val="00E83ECA"/>
    <w:rsid w:val="00E87146"/>
    <w:rsid w:val="00EC71EE"/>
    <w:rsid w:val="00ED5E80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53DAD"/>
    <w:rsid w:val="00F550F8"/>
    <w:rsid w:val="00F60DE6"/>
    <w:rsid w:val="00F63E2F"/>
    <w:rsid w:val="00F724CE"/>
    <w:rsid w:val="00F7681E"/>
    <w:rsid w:val="00F87633"/>
    <w:rsid w:val="00F90A89"/>
    <w:rsid w:val="00FD31CE"/>
    <w:rsid w:val="00F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153B4E1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543">
          <w:marLeft w:val="43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16">
          <w:marLeft w:val="43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932">
          <w:marLeft w:val="43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9ADCD-3738-470D-BD72-A7D97D65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40</TotalTime>
  <Pages>3</Pages>
  <Words>325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Iyer, Sanjana</cp:lastModifiedBy>
  <cp:revision>99</cp:revision>
  <dcterms:created xsi:type="dcterms:W3CDTF">2019-02-19T04:37:00Z</dcterms:created>
  <dcterms:modified xsi:type="dcterms:W3CDTF">2019-09-24T07:07:00Z</dcterms:modified>
</cp:coreProperties>
</file>